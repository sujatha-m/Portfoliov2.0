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F37B0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96088" w:rsidRDefault="00196088" w:rsidP="001B2ABD">
            <w:pPr>
              <w:pStyle w:val="Title"/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1378A2" w:rsidRPr="00196088"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ujatha </w:t>
            </w:r>
          </w:p>
          <w:p w:rsidR="001B2ABD" w:rsidRPr="00196088" w:rsidRDefault="00196088" w:rsidP="001B2ABD">
            <w:pPr>
              <w:pStyle w:val="Title"/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bookmarkStart w:id="0" w:name="_GoBack"/>
            <w:bookmarkEnd w:id="0"/>
            <w:r w:rsidR="001378A2" w:rsidRPr="00196088">
              <w:rPr>
                <w:caps w:val="0"/>
                <w:color w:val="94B6D2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allela</w:t>
            </w:r>
          </w:p>
          <w:p w:rsidR="001B2ABD" w:rsidRDefault="001378A2" w:rsidP="001B2ABD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Full Stack Web Developer</w:t>
            </w:r>
          </w:p>
          <w:p w:rsidR="001F37B0" w:rsidRPr="001F37B0" w:rsidRDefault="001F37B0" w:rsidP="001F37B0"/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38AF0B9F7CC04001A0171D1D229A6AE5"/>
              </w:placeholder>
              <w:temporary/>
              <w:showingPlcHdr/>
              <w15:appearance w15:val="hidden"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1F37B0" w:rsidP="009260CD">
            <w:r w:rsidRPr="001F37B0">
              <w:rPr>
                <w:sz w:val="22"/>
                <w:szCs w:val="28"/>
              </w:rPr>
              <w:t>Highly Motivated, Focused, Adaptable, Fast Learner with a desire to achieve. Excited to be at the deployment phase of my new career as a full stack web developer</w:t>
            </w:r>
            <w:r w:rsidRPr="001F37B0">
              <w:t>.</w:t>
            </w:r>
          </w:p>
          <w:p w:rsidR="00036450" w:rsidRDefault="00036450" w:rsidP="00036450"/>
          <w:sdt>
            <w:sdtPr>
              <w:id w:val="-1954003311"/>
              <w:placeholder>
                <w:docPart w:val="F612E2335DBB4CD4ACA6C2B9B2125052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CF42B30DC8444899D46E96CC0BF6DBF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378A2" w:rsidP="004D3011">
            <w:r>
              <w:t>873 688 8055</w:t>
            </w:r>
          </w:p>
          <w:p w:rsidR="004D3011" w:rsidRDefault="004D3011" w:rsidP="004D3011"/>
          <w:p w:rsidR="001378A2" w:rsidRPr="004D3011" w:rsidRDefault="001378A2" w:rsidP="004D3011"/>
          <w:p w:rsidR="004D3011" w:rsidRDefault="001378A2" w:rsidP="004D3011">
            <w:r w:rsidRPr="001F37B0">
              <w:rPr>
                <w:sz w:val="22"/>
              </w:rPr>
              <w:t>Address</w:t>
            </w:r>
            <w:r>
              <w:t>:</w:t>
            </w:r>
          </w:p>
          <w:p w:rsidR="004D3011" w:rsidRDefault="001378A2" w:rsidP="004D3011">
            <w:r>
              <w:t>Ottawa K2T 0H8</w:t>
            </w:r>
          </w:p>
          <w:p w:rsidR="001378A2" w:rsidRDefault="001378A2" w:rsidP="004D3011"/>
          <w:p w:rsidR="004D3011" w:rsidRDefault="004D3011" w:rsidP="004D3011"/>
          <w:p w:rsidR="001378A2" w:rsidRPr="001F37B0" w:rsidRDefault="001378A2" w:rsidP="004D3011">
            <w:pPr>
              <w:rPr>
                <w:sz w:val="22"/>
              </w:rPr>
            </w:pPr>
            <w:r w:rsidRPr="001F37B0">
              <w:rPr>
                <w:sz w:val="22"/>
              </w:rPr>
              <w:t>Email:</w:t>
            </w:r>
          </w:p>
          <w:p w:rsidR="00036450" w:rsidRDefault="001F37B0" w:rsidP="004D3011">
            <w:hyperlink r:id="rId10" w:history="1">
              <w:r w:rsidRPr="00D35DD1">
                <w:rPr>
                  <w:rStyle w:val="Hyperlink"/>
                </w:rPr>
                <w:t>jhanavi.bhushan@gmail.com</w:t>
              </w:r>
            </w:hyperlink>
          </w:p>
          <w:p w:rsidR="001F37B0" w:rsidRPr="00E4381A" w:rsidRDefault="001F37B0" w:rsidP="004D3011">
            <w:pPr>
              <w:rPr>
                <w:rStyle w:val="Hyperlink"/>
              </w:rPr>
            </w:pPr>
          </w:p>
          <w:sdt>
            <w:sdtPr>
              <w:id w:val="-1444214663"/>
              <w:placeholder>
                <w:docPart w:val="19F887EEE3A74D56A7B34F13269610C0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1F37B0" w:rsidRDefault="001378A2" w:rsidP="004D3011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Cooking</w:t>
            </w:r>
          </w:p>
          <w:p w:rsidR="004D3011" w:rsidRPr="001F37B0" w:rsidRDefault="001378A2" w:rsidP="004D3011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Net Surfing</w:t>
            </w:r>
          </w:p>
          <w:p w:rsidR="004D3011" w:rsidRPr="001F37B0" w:rsidRDefault="001378A2" w:rsidP="004D3011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Painting</w:t>
            </w:r>
          </w:p>
          <w:p w:rsidR="004D3011" w:rsidRDefault="001378A2" w:rsidP="004D3011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Music</w:t>
            </w:r>
          </w:p>
          <w:p w:rsidR="009D1E36" w:rsidRDefault="009D1E36" w:rsidP="004D3011">
            <w:pPr>
              <w:rPr>
                <w:sz w:val="22"/>
                <w:szCs w:val="28"/>
              </w:rPr>
            </w:pPr>
          </w:p>
          <w:p w:rsidR="009D1E36" w:rsidRPr="004D3011" w:rsidRDefault="009D1E36" w:rsidP="009D1E36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0839FE9DB354885834D79CD64FA9F6B"/>
              </w:placeholder>
              <w:temporary/>
              <w:showingPlcHdr/>
              <w15:appearance w15:val="hidden"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1F37B0" w:rsidRDefault="001378A2" w:rsidP="00B359E4">
            <w:pPr>
              <w:pStyle w:val="Heading4"/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Carleton University</w:t>
            </w:r>
          </w:p>
          <w:p w:rsidR="00036450" w:rsidRPr="001F37B0" w:rsidRDefault="001378A2" w:rsidP="00B359E4">
            <w:pPr>
              <w:pStyle w:val="Date"/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Feb 2020</w:t>
            </w:r>
            <w:r w:rsidR="00036450" w:rsidRPr="001F37B0">
              <w:rPr>
                <w:sz w:val="22"/>
                <w:szCs w:val="28"/>
              </w:rPr>
              <w:t xml:space="preserve"> </w:t>
            </w:r>
            <w:r w:rsidRPr="001F37B0">
              <w:rPr>
                <w:sz w:val="22"/>
                <w:szCs w:val="28"/>
              </w:rPr>
              <w:t>–</w:t>
            </w:r>
            <w:r w:rsidR="00036450" w:rsidRPr="001F37B0">
              <w:rPr>
                <w:sz w:val="22"/>
                <w:szCs w:val="28"/>
              </w:rPr>
              <w:t xml:space="preserve"> </w:t>
            </w:r>
            <w:r w:rsidRPr="001F37B0">
              <w:rPr>
                <w:sz w:val="22"/>
                <w:szCs w:val="28"/>
              </w:rPr>
              <w:t>July 2020</w:t>
            </w:r>
          </w:p>
          <w:p w:rsidR="004D3011" w:rsidRPr="001F37B0" w:rsidRDefault="001378A2" w:rsidP="00036450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Coding Bootcamp</w:t>
            </w:r>
          </w:p>
          <w:p w:rsidR="001378A2" w:rsidRPr="001F37B0" w:rsidRDefault="001378A2" w:rsidP="00036450">
            <w:pPr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Full Stack Web Development</w:t>
            </w:r>
          </w:p>
          <w:p w:rsidR="001F37B0" w:rsidRDefault="001F37B0" w:rsidP="00036450"/>
          <w:p w:rsidR="00036450" w:rsidRDefault="00036450" w:rsidP="00036450"/>
          <w:p w:rsidR="00036450" w:rsidRPr="001F37B0" w:rsidRDefault="001378A2" w:rsidP="00B359E4">
            <w:pPr>
              <w:pStyle w:val="Heading4"/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Sri Krishna Devaraya University</w:t>
            </w:r>
          </w:p>
          <w:p w:rsidR="00036450" w:rsidRPr="001F37B0" w:rsidRDefault="001378A2" w:rsidP="00B359E4">
            <w:pPr>
              <w:pStyle w:val="Date"/>
              <w:rPr>
                <w:sz w:val="22"/>
                <w:szCs w:val="28"/>
              </w:rPr>
            </w:pPr>
            <w:r w:rsidRPr="001F37B0">
              <w:rPr>
                <w:sz w:val="22"/>
                <w:szCs w:val="28"/>
              </w:rPr>
              <w:t>2002</w:t>
            </w:r>
            <w:r w:rsidR="00036450" w:rsidRPr="001F37B0">
              <w:rPr>
                <w:sz w:val="22"/>
                <w:szCs w:val="28"/>
              </w:rPr>
              <w:t xml:space="preserve"> </w:t>
            </w:r>
            <w:r w:rsidRPr="001F37B0">
              <w:rPr>
                <w:sz w:val="22"/>
                <w:szCs w:val="28"/>
              </w:rPr>
              <w:t>–</w:t>
            </w:r>
            <w:r w:rsidR="00036450" w:rsidRPr="001F37B0">
              <w:rPr>
                <w:sz w:val="22"/>
                <w:szCs w:val="28"/>
              </w:rPr>
              <w:t xml:space="preserve"> </w:t>
            </w:r>
            <w:r w:rsidRPr="001F37B0">
              <w:rPr>
                <w:sz w:val="22"/>
                <w:szCs w:val="28"/>
              </w:rPr>
              <w:t>2005</w:t>
            </w:r>
          </w:p>
          <w:p w:rsidR="001378A2" w:rsidRPr="001378A2" w:rsidRDefault="001378A2" w:rsidP="001378A2">
            <w:r w:rsidRPr="001F37B0">
              <w:rPr>
                <w:sz w:val="22"/>
                <w:szCs w:val="28"/>
              </w:rPr>
              <w:t xml:space="preserve">Bachelor’s </w:t>
            </w:r>
            <w:r w:rsidR="001F37B0" w:rsidRPr="001F37B0">
              <w:rPr>
                <w:sz w:val="22"/>
                <w:szCs w:val="28"/>
              </w:rPr>
              <w:t>Degree (</w:t>
            </w:r>
            <w:r w:rsidRPr="001F37B0">
              <w:rPr>
                <w:sz w:val="22"/>
                <w:szCs w:val="28"/>
              </w:rPr>
              <w:t>B.A) Economics, History, Political Science</w:t>
            </w:r>
          </w:p>
          <w:p w:rsidR="00036450" w:rsidRDefault="00112054" w:rsidP="001378A2">
            <w:pPr>
              <w:pStyle w:val="Heading2"/>
              <w:rPr>
                <w:color w:val="000000" w:themeColor="text1"/>
              </w:rPr>
            </w:pPr>
            <w:r w:rsidRPr="001F37B0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5AFFFF8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1820545</wp:posOffset>
                  </wp:positionV>
                  <wp:extent cx="3457575" cy="45720"/>
                  <wp:effectExtent l="0" t="0" r="0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37B0">
              <w:rPr>
                <w:color w:val="000000" w:themeColor="text1"/>
              </w:rPr>
              <w:t>Skills</w:t>
            </w: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HTML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CSS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JavaScript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Boot</w:t>
            </w:r>
            <w:r w:rsidRPr="009D1E36">
              <w:rPr>
                <w:rFonts w:ascii="Aharoni" w:hAnsi="Aharoni" w:cs="Aharoni" w:hint="cs"/>
                <w:sz w:val="20"/>
                <w:szCs w:val="24"/>
              </w:rPr>
              <w:t xml:space="preserve"> </w:t>
            </w:r>
            <w:r w:rsidRPr="009D1E36">
              <w:rPr>
                <w:rFonts w:ascii="Aharoni" w:hAnsi="Aharoni" w:cs="Aharoni" w:hint="cs"/>
                <w:sz w:val="20"/>
                <w:szCs w:val="24"/>
              </w:rPr>
              <w:t>Strap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jQuery</w:t>
            </w:r>
          </w:p>
          <w:p w:rsidR="001C5AB8" w:rsidRPr="001C5AB8" w:rsidRDefault="001C5AB8" w:rsidP="001C5AB8">
            <w:pPr>
              <w:pStyle w:val="ListParagraph"/>
              <w:rPr>
                <w:rFonts w:ascii="Aharoni" w:hAnsi="Aharoni" w:cs="Aharoni"/>
                <w:sz w:val="20"/>
                <w:szCs w:val="24"/>
              </w:rPr>
            </w:pPr>
          </w:p>
          <w:p w:rsidR="001C5AB8" w:rsidRPr="009D1E36" w:rsidRDefault="00EA2E16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>
              <w:rPr>
                <w:rFonts w:ascii="Aharoni" w:hAnsi="Aharoni" w:cs="Aharoni"/>
                <w:sz w:val="20"/>
                <w:szCs w:val="24"/>
              </w:rPr>
              <w:t>Ajax, json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Node.js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Working with API</w:t>
            </w:r>
            <w:r w:rsidR="00BA553D">
              <w:rPr>
                <w:rFonts w:ascii="Aharoni" w:hAnsi="Aharoni" w:cs="Aharoni"/>
                <w:sz w:val="20"/>
                <w:szCs w:val="24"/>
              </w:rPr>
              <w:t>s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9D1E36" w:rsidRDefault="001F37B0" w:rsidP="009D1E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 w:hint="cs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Git</w:t>
            </w:r>
            <w:r w:rsidR="00102FB5">
              <w:rPr>
                <w:rFonts w:ascii="Aharoni" w:hAnsi="Aharoni" w:cs="Aharoni"/>
                <w:sz w:val="20"/>
                <w:szCs w:val="24"/>
              </w:rPr>
              <w:t xml:space="preserve"> &amp; Git Hub</w:t>
            </w:r>
          </w:p>
          <w:p w:rsidR="001F37B0" w:rsidRPr="009D1E36" w:rsidRDefault="001F37B0" w:rsidP="009D1E36">
            <w:pPr>
              <w:jc w:val="both"/>
              <w:rPr>
                <w:rFonts w:ascii="Aharoni" w:hAnsi="Aharoni" w:cs="Aharoni" w:hint="cs"/>
                <w:sz w:val="20"/>
                <w:szCs w:val="24"/>
              </w:rPr>
            </w:pPr>
          </w:p>
          <w:p w:rsidR="001F37B0" w:rsidRPr="007779C9" w:rsidRDefault="001F37B0" w:rsidP="007779C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haroni" w:hAnsi="Aharoni" w:cs="Aharoni"/>
                <w:sz w:val="20"/>
                <w:szCs w:val="24"/>
              </w:rPr>
            </w:pPr>
            <w:r w:rsidRPr="009D1E36">
              <w:rPr>
                <w:rFonts w:ascii="Aharoni" w:hAnsi="Aharoni" w:cs="Aharoni" w:hint="cs"/>
                <w:sz w:val="20"/>
                <w:szCs w:val="24"/>
              </w:rPr>
              <w:t>MS Office</w:t>
            </w:r>
          </w:p>
          <w:p w:rsidR="001F37B0" w:rsidRDefault="001F37B0" w:rsidP="009D1E36">
            <w:pPr>
              <w:pStyle w:val="ListParagraph"/>
              <w:jc w:val="both"/>
            </w:pPr>
          </w:p>
          <w:p w:rsidR="001F37B0" w:rsidRPr="001F37B0" w:rsidRDefault="001F37B0" w:rsidP="009D1E36"/>
        </w:tc>
      </w:tr>
    </w:tbl>
    <w:p w:rsidR="009D1E36" w:rsidRDefault="009D1E36" w:rsidP="009D1E36">
      <w:pPr>
        <w:tabs>
          <w:tab w:val="left" w:pos="990"/>
        </w:tabs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22"/>
          <w:szCs w:val="26"/>
        </w:rPr>
      </w:pPr>
      <w:r>
        <w:t xml:space="preserve">                                                                                          </w:t>
      </w:r>
      <w:r w:rsidRPr="009D1E36"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22"/>
          <w:szCs w:val="26"/>
        </w:rPr>
        <w:t>CERTIFICATION:</w:t>
      </w:r>
    </w:p>
    <w:p w:rsidR="009D1E36" w:rsidRPr="009D1E36" w:rsidRDefault="009D1E36" w:rsidP="009D1E36">
      <w:pPr>
        <w:tabs>
          <w:tab w:val="left" w:pos="990"/>
        </w:tabs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22"/>
          <w:szCs w:val="26"/>
        </w:rPr>
      </w:pPr>
    </w:p>
    <w:p w:rsidR="001378A2" w:rsidRDefault="009D1E36" w:rsidP="009D1E36">
      <w:pPr>
        <w:tabs>
          <w:tab w:val="left" w:pos="990"/>
        </w:tabs>
      </w:pPr>
      <w:r>
        <w:t xml:space="preserve">                                                                                                </w:t>
      </w:r>
      <w:r>
        <w:t>Office Administrator</w:t>
      </w:r>
      <w:r w:rsidR="00EF2A5E">
        <w:t xml:space="preserve"> from World </w:t>
      </w:r>
      <w:r w:rsidR="00F70CD2">
        <w:t>Skills, Ottawa</w:t>
      </w:r>
    </w:p>
    <w:sectPr w:rsidR="001378A2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00" w:rsidRDefault="00715D00" w:rsidP="000C45FF">
      <w:r>
        <w:separator/>
      </w:r>
    </w:p>
  </w:endnote>
  <w:endnote w:type="continuationSeparator" w:id="0">
    <w:p w:rsidR="00715D00" w:rsidRDefault="00715D0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00" w:rsidRDefault="00715D00" w:rsidP="000C45FF">
      <w:r>
        <w:separator/>
      </w:r>
    </w:p>
  </w:footnote>
  <w:footnote w:type="continuationSeparator" w:id="0">
    <w:p w:rsidR="00715D00" w:rsidRDefault="00715D0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8A2" w:rsidRDefault="001378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5B5"/>
    <w:multiLevelType w:val="hybridMultilevel"/>
    <w:tmpl w:val="45E0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0384"/>
    <w:multiLevelType w:val="hybridMultilevel"/>
    <w:tmpl w:val="F69C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B7EF2"/>
    <w:multiLevelType w:val="hybridMultilevel"/>
    <w:tmpl w:val="BCE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2"/>
    <w:rsid w:val="00036450"/>
    <w:rsid w:val="00094499"/>
    <w:rsid w:val="000C45FF"/>
    <w:rsid w:val="000E3FD1"/>
    <w:rsid w:val="00102FB5"/>
    <w:rsid w:val="00112054"/>
    <w:rsid w:val="001378A2"/>
    <w:rsid w:val="001525E1"/>
    <w:rsid w:val="00180329"/>
    <w:rsid w:val="0019001F"/>
    <w:rsid w:val="00196088"/>
    <w:rsid w:val="001A74A5"/>
    <w:rsid w:val="001B2ABD"/>
    <w:rsid w:val="001C5AB8"/>
    <w:rsid w:val="001E0391"/>
    <w:rsid w:val="001E1759"/>
    <w:rsid w:val="001F1ECC"/>
    <w:rsid w:val="001F37B0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0EE8"/>
    <w:rsid w:val="005E39D5"/>
    <w:rsid w:val="00600670"/>
    <w:rsid w:val="0062123A"/>
    <w:rsid w:val="00646E75"/>
    <w:rsid w:val="006771D0"/>
    <w:rsid w:val="00715D00"/>
    <w:rsid w:val="00715FCB"/>
    <w:rsid w:val="00743101"/>
    <w:rsid w:val="007775E1"/>
    <w:rsid w:val="007779C9"/>
    <w:rsid w:val="007867A0"/>
    <w:rsid w:val="007927F5"/>
    <w:rsid w:val="00802CA0"/>
    <w:rsid w:val="009260CD"/>
    <w:rsid w:val="00952C25"/>
    <w:rsid w:val="009D1E36"/>
    <w:rsid w:val="00A2118D"/>
    <w:rsid w:val="00AD76E2"/>
    <w:rsid w:val="00B20152"/>
    <w:rsid w:val="00B359E4"/>
    <w:rsid w:val="00B57D98"/>
    <w:rsid w:val="00B67599"/>
    <w:rsid w:val="00B70850"/>
    <w:rsid w:val="00BA553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2E16"/>
    <w:rsid w:val="00EF2A5E"/>
    <w:rsid w:val="00F60274"/>
    <w:rsid w:val="00F70CD2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3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hanavi.bhush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6B21921B-920C-45EF-85FE-7523D4D9D01F%7d\%7b1A315590-A492-4E0B-85ED-39A286A453D9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AF0B9F7CC04001A0171D1D229A6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21ED6-E8DD-452E-BE3F-7C4A860DC4FF}"/>
      </w:docPartPr>
      <w:docPartBody>
        <w:p w:rsidR="00D06B9C" w:rsidRDefault="00D06B9C">
          <w:pPr>
            <w:pStyle w:val="38AF0B9F7CC04001A0171D1D229A6AE5"/>
          </w:pPr>
          <w:r w:rsidRPr="00D5459D">
            <w:t>Profile</w:t>
          </w:r>
        </w:p>
      </w:docPartBody>
    </w:docPart>
    <w:docPart>
      <w:docPartPr>
        <w:name w:val="F612E2335DBB4CD4ACA6C2B9B2125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6A92-B069-4F19-A2B6-D71BFD3E1B83}"/>
      </w:docPartPr>
      <w:docPartBody>
        <w:p w:rsidR="00D06B9C" w:rsidRDefault="00D06B9C">
          <w:pPr>
            <w:pStyle w:val="F612E2335DBB4CD4ACA6C2B9B2125052"/>
          </w:pPr>
          <w:r w:rsidRPr="00CB0055">
            <w:t>Contact</w:t>
          </w:r>
        </w:p>
      </w:docPartBody>
    </w:docPart>
    <w:docPart>
      <w:docPartPr>
        <w:name w:val="3CF42B30DC8444899D46E96CC0BF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D94FD-26D6-416D-922D-A9A96103E696}"/>
      </w:docPartPr>
      <w:docPartBody>
        <w:p w:rsidR="00D06B9C" w:rsidRDefault="00D06B9C">
          <w:pPr>
            <w:pStyle w:val="3CF42B30DC8444899D46E96CC0BF6DBF"/>
          </w:pPr>
          <w:r w:rsidRPr="004D3011">
            <w:t>PHONE:</w:t>
          </w:r>
        </w:p>
      </w:docPartBody>
    </w:docPart>
    <w:docPart>
      <w:docPartPr>
        <w:name w:val="19F887EEE3A74D56A7B34F132696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152D9-9A3B-471B-A608-62AD0BF1C48D}"/>
      </w:docPartPr>
      <w:docPartBody>
        <w:p w:rsidR="00D06B9C" w:rsidRDefault="00D06B9C">
          <w:pPr>
            <w:pStyle w:val="19F887EEE3A74D56A7B34F13269610C0"/>
          </w:pPr>
          <w:r w:rsidRPr="00CB0055">
            <w:t>Hobbies</w:t>
          </w:r>
        </w:p>
      </w:docPartBody>
    </w:docPart>
    <w:docPart>
      <w:docPartPr>
        <w:name w:val="D0839FE9DB354885834D79CD64FA9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FC2E9-88A8-42AD-98D4-E863AC97FD6F}"/>
      </w:docPartPr>
      <w:docPartBody>
        <w:p w:rsidR="00D06B9C" w:rsidRDefault="00D06B9C">
          <w:pPr>
            <w:pStyle w:val="D0839FE9DB354885834D79CD64FA9F6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9C"/>
    <w:rsid w:val="00D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645AA3BE14A848E856B879ECA42DD">
    <w:name w:val="D1F645AA3BE14A848E856B879ECA42DD"/>
  </w:style>
  <w:style w:type="paragraph" w:customStyle="1" w:styleId="D531A26F8F4E4F6E89044050A6904D0F">
    <w:name w:val="D531A26F8F4E4F6E89044050A6904D0F"/>
  </w:style>
  <w:style w:type="paragraph" w:customStyle="1" w:styleId="38AF0B9F7CC04001A0171D1D229A6AE5">
    <w:name w:val="38AF0B9F7CC04001A0171D1D229A6AE5"/>
  </w:style>
  <w:style w:type="paragraph" w:customStyle="1" w:styleId="DB65FF50AA6F42E996947A172BBD7222">
    <w:name w:val="DB65FF50AA6F42E996947A172BBD7222"/>
  </w:style>
  <w:style w:type="paragraph" w:customStyle="1" w:styleId="F612E2335DBB4CD4ACA6C2B9B2125052">
    <w:name w:val="F612E2335DBB4CD4ACA6C2B9B2125052"/>
  </w:style>
  <w:style w:type="paragraph" w:customStyle="1" w:styleId="3CF42B30DC8444899D46E96CC0BF6DBF">
    <w:name w:val="3CF42B30DC8444899D46E96CC0BF6DBF"/>
  </w:style>
  <w:style w:type="paragraph" w:customStyle="1" w:styleId="0FFBB78A54424EE7A348900F0E07C790">
    <w:name w:val="0FFBB78A54424EE7A348900F0E07C790"/>
  </w:style>
  <w:style w:type="paragraph" w:customStyle="1" w:styleId="B545F4EA309741988D1CE912445AEC03">
    <w:name w:val="B545F4EA309741988D1CE912445AEC03"/>
  </w:style>
  <w:style w:type="paragraph" w:customStyle="1" w:styleId="7A21363782BE4478BB72170CC1288B97">
    <w:name w:val="7A21363782BE4478BB72170CC1288B97"/>
  </w:style>
  <w:style w:type="paragraph" w:customStyle="1" w:styleId="43A8252C86404E7CB259B4640F9F9896">
    <w:name w:val="43A8252C86404E7CB259B4640F9F989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E1746DA59D94DE09B177C6DD49CCBE2">
    <w:name w:val="9E1746DA59D94DE09B177C6DD49CCBE2"/>
  </w:style>
  <w:style w:type="paragraph" w:customStyle="1" w:styleId="19F887EEE3A74D56A7B34F13269610C0">
    <w:name w:val="19F887EEE3A74D56A7B34F13269610C0"/>
  </w:style>
  <w:style w:type="paragraph" w:customStyle="1" w:styleId="9880AD88E4784BA5A141A1DB0AE80FEC">
    <w:name w:val="9880AD88E4784BA5A141A1DB0AE80FEC"/>
  </w:style>
  <w:style w:type="paragraph" w:customStyle="1" w:styleId="83077B00D41146B1BA8319DBB1EA31A8">
    <w:name w:val="83077B00D41146B1BA8319DBB1EA31A8"/>
  </w:style>
  <w:style w:type="paragraph" w:customStyle="1" w:styleId="8889B79AAB7B48A1933378E46CE49777">
    <w:name w:val="8889B79AAB7B48A1933378E46CE49777"/>
  </w:style>
  <w:style w:type="paragraph" w:customStyle="1" w:styleId="277A5660C17448668EC2738CBEAFD8C1">
    <w:name w:val="277A5660C17448668EC2738CBEAFD8C1"/>
  </w:style>
  <w:style w:type="paragraph" w:customStyle="1" w:styleId="D0839FE9DB354885834D79CD64FA9F6B">
    <w:name w:val="D0839FE9DB354885834D79CD64FA9F6B"/>
  </w:style>
  <w:style w:type="paragraph" w:customStyle="1" w:styleId="4CE6218609CD426EBB8A2CE463AD6A14">
    <w:name w:val="4CE6218609CD426EBB8A2CE463AD6A14"/>
  </w:style>
  <w:style w:type="paragraph" w:customStyle="1" w:styleId="30574536933449CEA85B7043CD3914CE">
    <w:name w:val="30574536933449CEA85B7043CD3914CE"/>
  </w:style>
  <w:style w:type="paragraph" w:customStyle="1" w:styleId="216467B0CF804BDFAFAF699C3445346D">
    <w:name w:val="216467B0CF804BDFAFAF699C3445346D"/>
  </w:style>
  <w:style w:type="paragraph" w:customStyle="1" w:styleId="06E03141DBE046FCBF894CC4DF7028C7">
    <w:name w:val="06E03141DBE046FCBF894CC4DF7028C7"/>
  </w:style>
  <w:style w:type="paragraph" w:customStyle="1" w:styleId="F44A5E8A837C4338B85A195CC11B7B39">
    <w:name w:val="F44A5E8A837C4338B85A195CC11B7B39"/>
  </w:style>
  <w:style w:type="paragraph" w:customStyle="1" w:styleId="170C966E87D845558BC6E8C004064684">
    <w:name w:val="170C966E87D845558BC6E8C004064684"/>
  </w:style>
  <w:style w:type="paragraph" w:customStyle="1" w:styleId="D1B6F83CF1A74FCA9B3D75808130693B">
    <w:name w:val="D1B6F83CF1A74FCA9B3D75808130693B"/>
  </w:style>
  <w:style w:type="paragraph" w:customStyle="1" w:styleId="4712934B38704D859E124A036008EF96">
    <w:name w:val="4712934B38704D859E124A036008EF96"/>
  </w:style>
  <w:style w:type="paragraph" w:customStyle="1" w:styleId="E274BC1C831E46CC8659DA26DD4D2FA6">
    <w:name w:val="E274BC1C831E46CC8659DA26DD4D2FA6"/>
  </w:style>
  <w:style w:type="paragraph" w:customStyle="1" w:styleId="6692B82C465048E28C63B4577310617E">
    <w:name w:val="6692B82C465048E28C63B4577310617E"/>
  </w:style>
  <w:style w:type="paragraph" w:customStyle="1" w:styleId="902DD6D3E5BB47A8B705E26ED28BA3B4">
    <w:name w:val="902DD6D3E5BB47A8B705E26ED28BA3B4"/>
  </w:style>
  <w:style w:type="paragraph" w:customStyle="1" w:styleId="E87895ECAD0F483FA98E6816774100E7">
    <w:name w:val="E87895ECAD0F483FA98E6816774100E7"/>
  </w:style>
  <w:style w:type="paragraph" w:customStyle="1" w:styleId="56AA54A5225D4734953059FBDC49A9C7">
    <w:name w:val="56AA54A5225D4734953059FBDC49A9C7"/>
  </w:style>
  <w:style w:type="paragraph" w:customStyle="1" w:styleId="F2D1D238CA9F486AA85E6877CEE3006E">
    <w:name w:val="F2D1D238CA9F486AA85E6877CEE3006E"/>
  </w:style>
  <w:style w:type="paragraph" w:customStyle="1" w:styleId="17AA7736268A40D892B611CAC9391CA9">
    <w:name w:val="17AA7736268A40D892B611CAC9391CA9"/>
  </w:style>
  <w:style w:type="paragraph" w:customStyle="1" w:styleId="1413AEAE518C4E91ACBEB88E6971883B">
    <w:name w:val="1413AEAE518C4E91ACBEB88E6971883B"/>
  </w:style>
  <w:style w:type="paragraph" w:customStyle="1" w:styleId="76E37B80E3C4452C9E78031021629B9C">
    <w:name w:val="76E37B80E3C4452C9E78031021629B9C"/>
  </w:style>
  <w:style w:type="paragraph" w:customStyle="1" w:styleId="A04705F7F0FA450B877283B16418EB89">
    <w:name w:val="A04705F7F0FA450B877283B16418EB89"/>
  </w:style>
  <w:style w:type="paragraph" w:customStyle="1" w:styleId="6BD9D468199743D096E4EF7C07AA13EE">
    <w:name w:val="6BD9D468199743D096E4EF7C07AA13EE"/>
  </w:style>
  <w:style w:type="paragraph" w:customStyle="1" w:styleId="B5B1BC83CB0342C09511B75EC585DC36">
    <w:name w:val="B5B1BC83CB0342C09511B75EC585DC36"/>
  </w:style>
  <w:style w:type="paragraph" w:customStyle="1" w:styleId="90AE8CAA352C4CB493347EDD233E4900">
    <w:name w:val="90AE8CAA352C4CB493347EDD233E4900"/>
  </w:style>
  <w:style w:type="paragraph" w:customStyle="1" w:styleId="22AB2F0809324CCF9D14D2720DF44D32">
    <w:name w:val="22AB2F0809324CCF9D14D2720DF44D32"/>
  </w:style>
  <w:style w:type="paragraph" w:customStyle="1" w:styleId="262767CA45AB429D87E2470C929107C3">
    <w:name w:val="262767CA45AB429D87E2470C929107C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0CA36CC95E74A2BA10B97D25D5F4256">
    <w:name w:val="40CA36CC95E74A2BA10B97D25D5F4256"/>
  </w:style>
  <w:style w:type="paragraph" w:customStyle="1" w:styleId="BEFE05D65225463983107EEFAFC3D03E">
    <w:name w:val="BEFE05D65225463983107EEFAFC3D03E"/>
    <w:rsid w:val="00D06B9C"/>
  </w:style>
  <w:style w:type="paragraph" w:customStyle="1" w:styleId="DF83D8E06EB54B76853F8558D15B1930">
    <w:name w:val="DF83D8E06EB54B76853F8558D15B1930"/>
    <w:rsid w:val="00D06B9C"/>
  </w:style>
  <w:style w:type="paragraph" w:customStyle="1" w:styleId="DC6A40CC8CB64925A7EE1D504E5EA62D">
    <w:name w:val="DC6A40CC8CB64925A7EE1D504E5EA62D"/>
    <w:rsid w:val="00D06B9C"/>
  </w:style>
  <w:style w:type="paragraph" w:customStyle="1" w:styleId="99C43C3B405E454097BB06D7BAFBD08C">
    <w:name w:val="99C43C3B405E454097BB06D7BAFBD08C"/>
    <w:rsid w:val="00D06B9C"/>
  </w:style>
  <w:style w:type="paragraph" w:customStyle="1" w:styleId="A45228677F864DF3896B46D66A753FEA">
    <w:name w:val="A45228677F864DF3896B46D66A753FEA"/>
    <w:rsid w:val="00D06B9C"/>
  </w:style>
  <w:style w:type="paragraph" w:customStyle="1" w:styleId="E152B12F37FA46ACB4DFC39CBFD989A0">
    <w:name w:val="E152B12F37FA46ACB4DFC39CBFD989A0"/>
    <w:rsid w:val="00D06B9C"/>
  </w:style>
  <w:style w:type="paragraph" w:customStyle="1" w:styleId="5F13C052102C441FABD9D577A108D909">
    <w:name w:val="5F13C052102C441FABD9D577A108D909"/>
    <w:rsid w:val="00D06B9C"/>
  </w:style>
  <w:style w:type="paragraph" w:customStyle="1" w:styleId="224152FCCFF6431F8165B1C9F7802B05">
    <w:name w:val="224152FCCFF6431F8165B1C9F7802B05"/>
    <w:rsid w:val="00D06B9C"/>
  </w:style>
  <w:style w:type="paragraph" w:customStyle="1" w:styleId="92BEB52B94904F0C85E35AF35AE7277F">
    <w:name w:val="92BEB52B94904F0C85E35AF35AE7277F"/>
    <w:rsid w:val="00D06B9C"/>
  </w:style>
  <w:style w:type="paragraph" w:customStyle="1" w:styleId="AB4A7C85F66440CA9934FC171E8E6BE9">
    <w:name w:val="AB4A7C85F66440CA9934FC171E8E6BE9"/>
    <w:rsid w:val="00D06B9C"/>
  </w:style>
  <w:style w:type="paragraph" w:customStyle="1" w:styleId="B22B43BECDCA4283B5027D7AE5E90B02">
    <w:name w:val="B22B43BECDCA4283B5027D7AE5E90B02"/>
    <w:rsid w:val="00D06B9C"/>
  </w:style>
  <w:style w:type="paragraph" w:customStyle="1" w:styleId="B2FE752B235B49A69E1698105FEF4C85">
    <w:name w:val="B2FE752B235B49A69E1698105FEF4C85"/>
    <w:rsid w:val="00D06B9C"/>
  </w:style>
  <w:style w:type="paragraph" w:customStyle="1" w:styleId="4FF9FF9503F24D189A08DC81ED3A527C">
    <w:name w:val="4FF9FF9503F24D189A08DC81ED3A527C"/>
    <w:rsid w:val="00D06B9C"/>
  </w:style>
  <w:style w:type="paragraph" w:customStyle="1" w:styleId="1BE902BF1830427789BAD8181104ED3B">
    <w:name w:val="1BE902BF1830427789BAD8181104ED3B"/>
    <w:rsid w:val="00D06B9C"/>
  </w:style>
  <w:style w:type="paragraph" w:customStyle="1" w:styleId="20D4F6EBF4EF40B0BF632CD415AAE6AF">
    <w:name w:val="20D4F6EBF4EF40B0BF632CD415AAE6AF"/>
    <w:rsid w:val="00D06B9C"/>
  </w:style>
  <w:style w:type="paragraph" w:customStyle="1" w:styleId="4BF294864718459A94A73EA2BA22EF41">
    <w:name w:val="4BF294864718459A94A73EA2BA22EF41"/>
    <w:rsid w:val="00D06B9C"/>
  </w:style>
  <w:style w:type="paragraph" w:customStyle="1" w:styleId="0BA05285C57947B291C1DA9D5C3CFDD2">
    <w:name w:val="0BA05285C57947B291C1DA9D5C3CFDD2"/>
    <w:rsid w:val="00D06B9C"/>
  </w:style>
  <w:style w:type="paragraph" w:customStyle="1" w:styleId="216E3F8AF02A4579AE159AEA96F26373">
    <w:name w:val="216E3F8AF02A4579AE159AEA96F26373"/>
    <w:rsid w:val="00D06B9C"/>
  </w:style>
  <w:style w:type="paragraph" w:customStyle="1" w:styleId="2BAC3642DD764E8195AAE1543CE38791">
    <w:name w:val="2BAC3642DD764E8195AAE1543CE38791"/>
    <w:rsid w:val="00D06B9C"/>
  </w:style>
  <w:style w:type="paragraph" w:customStyle="1" w:styleId="F219AB33D0BF4F4590CEFEF17BD9FFA2">
    <w:name w:val="F219AB33D0BF4F4590CEFEF17BD9FFA2"/>
    <w:rsid w:val="00D06B9C"/>
  </w:style>
  <w:style w:type="paragraph" w:customStyle="1" w:styleId="5060723CE9E0406F85F5409C2C68A1E9">
    <w:name w:val="5060723CE9E0406F85F5409C2C68A1E9"/>
    <w:rsid w:val="00D06B9C"/>
  </w:style>
  <w:style w:type="paragraph" w:customStyle="1" w:styleId="11A8AB83FEB74E33B507E544ABD2ABA1">
    <w:name w:val="11A8AB83FEB74E33B507E544ABD2ABA1"/>
    <w:rsid w:val="00D06B9C"/>
  </w:style>
  <w:style w:type="paragraph" w:customStyle="1" w:styleId="9CAE427A9C7D4531BCFE4FF59CFAC55E">
    <w:name w:val="9CAE427A9C7D4531BCFE4FF59CFAC55E"/>
    <w:rsid w:val="00D06B9C"/>
  </w:style>
  <w:style w:type="paragraph" w:customStyle="1" w:styleId="21E20BDC65484AB784D3CF005C1AD510">
    <w:name w:val="21E20BDC65484AB784D3CF005C1AD510"/>
    <w:rsid w:val="00D06B9C"/>
  </w:style>
  <w:style w:type="paragraph" w:customStyle="1" w:styleId="17E556F2D1FD456BB54D9DD40387F4D3">
    <w:name w:val="17E556F2D1FD456BB54D9DD40387F4D3"/>
    <w:rsid w:val="00D06B9C"/>
  </w:style>
  <w:style w:type="paragraph" w:customStyle="1" w:styleId="0F6D79BE0DB54B3891B9967C135DBC82">
    <w:name w:val="0F6D79BE0DB54B3891B9967C135DBC82"/>
    <w:rsid w:val="00D06B9C"/>
  </w:style>
  <w:style w:type="paragraph" w:customStyle="1" w:styleId="4B9ED1EF60F14E1F8A323CAFC1F35B81">
    <w:name w:val="4B9ED1EF60F14E1F8A323CAFC1F35B81"/>
    <w:rsid w:val="00D06B9C"/>
  </w:style>
  <w:style w:type="paragraph" w:customStyle="1" w:styleId="230B931EBDB9416FB90218E02CF1C3CC">
    <w:name w:val="230B931EBDB9416FB90218E02CF1C3CC"/>
    <w:rsid w:val="00D06B9C"/>
  </w:style>
  <w:style w:type="paragraph" w:customStyle="1" w:styleId="DC2058402B2F46809FE80FFABF8D5ADB">
    <w:name w:val="DC2058402B2F46809FE80FFABF8D5ADB"/>
    <w:rsid w:val="00D06B9C"/>
  </w:style>
  <w:style w:type="paragraph" w:customStyle="1" w:styleId="3DDDFF05735F4AB7964E71D6B76AEB4C">
    <w:name w:val="3DDDFF05735F4AB7964E71D6B76AEB4C"/>
    <w:rsid w:val="00D06B9C"/>
  </w:style>
  <w:style w:type="paragraph" w:customStyle="1" w:styleId="8AA72745E7CF4919BDFF9706F679944A">
    <w:name w:val="8AA72745E7CF4919BDFF9706F679944A"/>
    <w:rsid w:val="00D06B9C"/>
  </w:style>
  <w:style w:type="paragraph" w:customStyle="1" w:styleId="2CE83B2C8A9E47248EA80C8D59AE44E0">
    <w:name w:val="2CE83B2C8A9E47248EA80C8D59AE44E0"/>
    <w:rsid w:val="00D06B9C"/>
  </w:style>
  <w:style w:type="paragraph" w:customStyle="1" w:styleId="319B0189251E452988DC2DBF13A99B38">
    <w:name w:val="319B0189251E452988DC2DBF13A99B38"/>
    <w:rsid w:val="00D06B9C"/>
  </w:style>
  <w:style w:type="paragraph" w:customStyle="1" w:styleId="10DCB02402DE4FC48BE68AA83D59B4C9">
    <w:name w:val="10DCB02402DE4FC48BE68AA83D59B4C9"/>
    <w:rsid w:val="00D06B9C"/>
  </w:style>
  <w:style w:type="paragraph" w:customStyle="1" w:styleId="CE11F22E1BBC40BAB450F259DD206A8E">
    <w:name w:val="CE11F22E1BBC40BAB450F259DD206A8E"/>
    <w:rsid w:val="00D06B9C"/>
  </w:style>
  <w:style w:type="paragraph" w:customStyle="1" w:styleId="E358962D03834E059B73310BD2C8B053">
    <w:name w:val="E358962D03834E059B73310BD2C8B053"/>
    <w:rsid w:val="00D06B9C"/>
  </w:style>
  <w:style w:type="paragraph" w:customStyle="1" w:styleId="85F500DD6E434037A65701D405EC36D3">
    <w:name w:val="85F500DD6E434037A65701D405EC36D3"/>
    <w:rsid w:val="00D06B9C"/>
  </w:style>
  <w:style w:type="paragraph" w:customStyle="1" w:styleId="2D3D961E2A8A4E088817AE12955EB72F">
    <w:name w:val="2D3D961E2A8A4E088817AE12955EB72F"/>
    <w:rsid w:val="00D06B9C"/>
  </w:style>
  <w:style w:type="paragraph" w:customStyle="1" w:styleId="4DBC550BCA9F4087821D15601F66F6D6">
    <w:name w:val="4DBC550BCA9F4087821D15601F66F6D6"/>
    <w:rsid w:val="00D06B9C"/>
  </w:style>
  <w:style w:type="paragraph" w:customStyle="1" w:styleId="FBC9071795944F5CA1E1FBDB8F716CC0">
    <w:name w:val="FBC9071795944F5CA1E1FBDB8F716CC0"/>
    <w:rsid w:val="00D06B9C"/>
  </w:style>
  <w:style w:type="paragraph" w:customStyle="1" w:styleId="7359F4370D4C4F21A651FD77AF85B6C5">
    <w:name w:val="7359F4370D4C4F21A651FD77AF85B6C5"/>
    <w:rsid w:val="00D06B9C"/>
  </w:style>
  <w:style w:type="paragraph" w:customStyle="1" w:styleId="76817097A94A4311A60EAE378FFE22F3">
    <w:name w:val="76817097A94A4311A60EAE378FFE22F3"/>
    <w:rsid w:val="00D06B9C"/>
  </w:style>
  <w:style w:type="paragraph" w:customStyle="1" w:styleId="C7ECF6D9F8B1497EB19FD4BB45CCC1E8">
    <w:name w:val="C7ECF6D9F8B1497EB19FD4BB45CCC1E8"/>
    <w:rsid w:val="00D06B9C"/>
  </w:style>
  <w:style w:type="paragraph" w:customStyle="1" w:styleId="A1A24C5B9B60400CBB972998E6BA0BA4">
    <w:name w:val="A1A24C5B9B60400CBB972998E6BA0BA4"/>
    <w:rsid w:val="00D06B9C"/>
  </w:style>
  <w:style w:type="paragraph" w:customStyle="1" w:styleId="9EECF681303B4AA2A7AA5AFFFB96C789">
    <w:name w:val="9EECF681303B4AA2A7AA5AFFFB96C789"/>
    <w:rsid w:val="00D06B9C"/>
  </w:style>
  <w:style w:type="paragraph" w:customStyle="1" w:styleId="BE234AAA7F5C4BF2AC7A1905B2BD465D">
    <w:name w:val="BE234AAA7F5C4BF2AC7A1905B2BD465D"/>
    <w:rsid w:val="00D06B9C"/>
  </w:style>
  <w:style w:type="paragraph" w:customStyle="1" w:styleId="7776882FC01642808B89142CE1CCBF51">
    <w:name w:val="7776882FC01642808B89142CE1CCBF51"/>
    <w:rsid w:val="00D06B9C"/>
  </w:style>
  <w:style w:type="paragraph" w:customStyle="1" w:styleId="E961421CB5124164B0F45A4338E7DA7F">
    <w:name w:val="E961421CB5124164B0F45A4338E7DA7F"/>
    <w:rsid w:val="00D06B9C"/>
  </w:style>
  <w:style w:type="paragraph" w:customStyle="1" w:styleId="1B6F29A4802E4730984ACE4F0E089F5B">
    <w:name w:val="1B6F29A4802E4730984ACE4F0E089F5B"/>
    <w:rsid w:val="00D0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screen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{1A315590-A492-4E0B-85ED-39A286A453D9}tf00546271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2020-04-03T05:20:00Z</dcterms:created>
  <dcterms:modified xsi:type="dcterms:W3CDTF">2020-04-03T15:26:00Z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